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7920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7920"/>
      </w:tblGrid>
      <w:tr w:rsidR="00756B5A" w14:paraId="6CADF0FC" w14:textId="77777777">
        <w:trPr>
          <w:trHeight w:val="1173"/>
        </w:trPr>
        <w:tc>
          <w:tcPr>
            <w:tcW w:w="7920" w:type="dxa"/>
            <w:tcBorders>
              <w:bottom w:val="single" w:sz="8" w:space="0" w:color="CCCCCC" w:themeColor="background2"/>
            </w:tcBorders>
          </w:tcPr>
          <w:p w14:paraId="6D2CD9D7" w14:textId="36690C8A" w:rsidR="00756B5A" w:rsidRPr="00D138F2" w:rsidRDefault="00D138F2">
            <w:pPr>
              <w:pStyle w:val="CompanyName"/>
              <w:rPr>
                <w:color w:val="28606E" w:themeColor="accent6" w:themeShade="80"/>
              </w:rPr>
            </w:pPr>
            <w:r w:rsidRPr="00D138F2">
              <w:rPr>
                <w:color w:val="28606E" w:themeColor="accent6" w:themeShade="80"/>
              </w:rPr>
              <w:t>Blue Team</w:t>
            </w:r>
          </w:p>
        </w:tc>
      </w:tr>
      <w:tr w:rsidR="00756B5A" w14:paraId="4F4BD82D" w14:textId="77777777">
        <w:trPr>
          <w:trHeight w:hRule="exact" w:val="1325"/>
        </w:trPr>
        <w:tc>
          <w:tcPr>
            <w:tcW w:w="7920" w:type="dxa"/>
            <w:tcBorders>
              <w:top w:val="single" w:sz="8" w:space="0" w:color="CCCCCC" w:themeColor="background2"/>
              <w:bottom w:val="nil"/>
            </w:tcBorders>
          </w:tcPr>
          <w:p w14:paraId="6802D254" w14:textId="77777777" w:rsidR="00756B5A" w:rsidRDefault="00756B5A">
            <w:pPr>
              <w:pStyle w:val="Header"/>
            </w:pPr>
          </w:p>
        </w:tc>
      </w:tr>
    </w:tbl>
    <w:p w14:paraId="2BB11343" w14:textId="0CF5EC6A" w:rsidR="00756B5A" w:rsidRDefault="0051196F">
      <w:pPr>
        <w:pStyle w:val="Heading1"/>
      </w:pPr>
      <w:r>
        <w:t xml:space="preserve">Incident Response – Name </w:t>
      </w:r>
    </w:p>
    <w:p w14:paraId="0C4ACAAB" w14:textId="2B6D9E82" w:rsidR="0051196F" w:rsidRDefault="00C96DC2" w:rsidP="00C96DC2">
      <w:pPr>
        <w:pStyle w:val="ContactInfo"/>
      </w:pPr>
      <w:r>
        <w:t xml:space="preserve">Incident reports must contain a description of what occurred (including source and destination IP addresses, timelines of activity, passwords cracked, </w:t>
      </w:r>
      <w:proofErr w:type="spellStart"/>
      <w:r>
        <w:t>etc</w:t>
      </w:r>
      <w:proofErr w:type="spellEnd"/>
      <w:r>
        <w:t>), a discussion of</w:t>
      </w:r>
      <w:r>
        <w:t xml:space="preserve"> </w:t>
      </w:r>
      <w:r>
        <w:t>what was affected, and a remediation plan.</w:t>
      </w:r>
    </w:p>
    <w:p w14:paraId="3EF420F5" w14:textId="36A1308B" w:rsidR="0051196F" w:rsidRDefault="0051196F" w:rsidP="0051196F">
      <w:pPr>
        <w:pStyle w:val="ContactInfo"/>
      </w:pPr>
    </w:p>
    <w:p w14:paraId="60D020A8" w14:textId="2B81B6E8" w:rsidR="0051196F" w:rsidRDefault="0051196F" w:rsidP="0051196F">
      <w:pPr>
        <w:pStyle w:val="ContactInfo"/>
      </w:pPr>
    </w:p>
    <w:p w14:paraId="2A52AF02" w14:textId="4110B991" w:rsidR="0051196F" w:rsidRDefault="0051196F" w:rsidP="0051196F">
      <w:pPr>
        <w:pStyle w:val="ContactInfo"/>
      </w:pPr>
    </w:p>
    <w:p w14:paraId="39ABC159" w14:textId="0D254CBA" w:rsidR="0051196F" w:rsidRDefault="0051196F" w:rsidP="0051196F">
      <w:pPr>
        <w:pStyle w:val="ContactInfo"/>
      </w:pPr>
    </w:p>
    <w:p w14:paraId="6AFD236E" w14:textId="0C452515" w:rsidR="0051196F" w:rsidRDefault="0051196F" w:rsidP="0051196F">
      <w:pPr>
        <w:pStyle w:val="ContactInfo"/>
      </w:pPr>
    </w:p>
    <w:p w14:paraId="53AC3C51" w14:textId="1192D748" w:rsidR="0051196F" w:rsidRDefault="0051196F" w:rsidP="0051196F">
      <w:pPr>
        <w:pStyle w:val="ContactInfo"/>
      </w:pPr>
    </w:p>
    <w:p w14:paraId="49598F31" w14:textId="0BD720D2" w:rsidR="0051196F" w:rsidRDefault="0051196F" w:rsidP="0051196F">
      <w:pPr>
        <w:pStyle w:val="ContactInfo"/>
      </w:pPr>
    </w:p>
    <w:p w14:paraId="5712DFD8" w14:textId="0A224D38" w:rsidR="0051196F" w:rsidRDefault="0051196F" w:rsidP="0051196F">
      <w:pPr>
        <w:pStyle w:val="ContactInfo"/>
      </w:pPr>
    </w:p>
    <w:p w14:paraId="60F91876" w14:textId="4F2C4CC5" w:rsidR="0051196F" w:rsidRDefault="0051196F" w:rsidP="0051196F">
      <w:pPr>
        <w:pStyle w:val="ContactInfo"/>
      </w:pPr>
    </w:p>
    <w:p w14:paraId="7189FC9A" w14:textId="55AC9462" w:rsidR="0051196F" w:rsidRDefault="0051196F" w:rsidP="0051196F">
      <w:pPr>
        <w:pStyle w:val="ContactInfo"/>
      </w:pPr>
    </w:p>
    <w:p w14:paraId="58C557EE" w14:textId="25CB279E" w:rsidR="0051196F" w:rsidRDefault="0051196F" w:rsidP="0051196F">
      <w:pPr>
        <w:pStyle w:val="ContactInfo"/>
      </w:pPr>
    </w:p>
    <w:p w14:paraId="7DBBB049" w14:textId="2466E332" w:rsidR="0051196F" w:rsidRDefault="0051196F" w:rsidP="0051196F">
      <w:pPr>
        <w:pStyle w:val="ContactInfo"/>
      </w:pPr>
    </w:p>
    <w:p w14:paraId="1A26C69D" w14:textId="5C9E3985" w:rsidR="0051196F" w:rsidRDefault="0051196F" w:rsidP="0051196F">
      <w:pPr>
        <w:pStyle w:val="ContactInfo"/>
      </w:pPr>
    </w:p>
    <w:p w14:paraId="3D117DE8" w14:textId="6317F7E8" w:rsidR="0051196F" w:rsidRDefault="0051196F" w:rsidP="0051196F">
      <w:pPr>
        <w:pStyle w:val="ContactInfo"/>
      </w:pPr>
    </w:p>
    <w:p w14:paraId="298E7C30" w14:textId="5A3F0F68" w:rsidR="0051196F" w:rsidRDefault="0051196F" w:rsidP="0051196F">
      <w:pPr>
        <w:pStyle w:val="ContactInfo"/>
      </w:pPr>
    </w:p>
    <w:p w14:paraId="403EFE0B" w14:textId="4BA4D01A" w:rsidR="0051196F" w:rsidRDefault="0051196F" w:rsidP="0051196F">
      <w:pPr>
        <w:pStyle w:val="ContactInfo"/>
      </w:pPr>
    </w:p>
    <w:p w14:paraId="0CD042B3" w14:textId="2C9B8AEB" w:rsidR="0051196F" w:rsidRDefault="0051196F" w:rsidP="0051196F">
      <w:pPr>
        <w:pStyle w:val="ContactInfo"/>
      </w:pPr>
    </w:p>
    <w:p w14:paraId="662D348F" w14:textId="77777777" w:rsidR="0051196F" w:rsidRDefault="0051196F" w:rsidP="0051196F">
      <w:pPr>
        <w:pStyle w:val="ContactInfo"/>
      </w:pPr>
    </w:p>
    <w:p w14:paraId="60DEB43D" w14:textId="5AB581F4" w:rsidR="0051196F" w:rsidRDefault="0051196F" w:rsidP="0051196F">
      <w:pPr>
        <w:pStyle w:val="ContactInfo"/>
      </w:pPr>
    </w:p>
    <w:p w14:paraId="0047647B" w14:textId="7CBCCCFF" w:rsidR="0051196F" w:rsidRPr="0051196F" w:rsidRDefault="0051196F" w:rsidP="0051196F">
      <w:pPr>
        <w:pStyle w:val="ContactInfo"/>
        <w:rPr>
          <w:sz w:val="24"/>
          <w:szCs w:val="22"/>
        </w:rPr>
      </w:pPr>
      <w:r w:rsidRPr="0051196F">
        <w:rPr>
          <w:sz w:val="24"/>
          <w:szCs w:val="22"/>
        </w:rPr>
        <w:t xml:space="preserve">References </w:t>
      </w:r>
    </w:p>
    <w:p w14:paraId="721144C0" w14:textId="1B876C2B" w:rsidR="0051196F" w:rsidRDefault="0051196F" w:rsidP="0051196F">
      <w:pPr>
        <w:pStyle w:val="ContactInfo"/>
      </w:pPr>
    </w:p>
    <w:p w14:paraId="354D6F2F" w14:textId="5DBFCCD5" w:rsidR="0051196F" w:rsidRPr="00D138F2" w:rsidRDefault="0051196F" w:rsidP="0051196F">
      <w:pPr>
        <w:pStyle w:val="ContactInfo"/>
      </w:pPr>
      <w:r>
        <w:t>Insert reference links here</w:t>
      </w:r>
    </w:p>
    <w:sectPr w:rsidR="0051196F" w:rsidRPr="00D138F2">
      <w:headerReference w:type="default" r:id="rId7"/>
      <w:footerReference w:type="default" r:id="rId8"/>
      <w:headerReference w:type="first" r:id="rId9"/>
      <w:pgSz w:w="12240" w:h="15840"/>
      <w:pgMar w:top="1080" w:right="324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C6AB" w14:textId="77777777" w:rsidR="00CB250A" w:rsidRDefault="00CB250A">
      <w:pPr>
        <w:spacing w:after="0" w:line="240" w:lineRule="auto"/>
      </w:pPr>
      <w:r>
        <w:separator/>
      </w:r>
    </w:p>
  </w:endnote>
  <w:endnote w:type="continuationSeparator" w:id="0">
    <w:p w14:paraId="1301234C" w14:textId="77777777" w:rsidR="00CB250A" w:rsidRDefault="00CB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96661A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80C39EF" wp14:editId="6817582B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54EDF26E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156F3" w14:textId="77777777" w:rsidR="00CB250A" w:rsidRDefault="00CB250A">
      <w:pPr>
        <w:spacing w:after="0" w:line="240" w:lineRule="auto"/>
      </w:pPr>
      <w:r>
        <w:separator/>
      </w:r>
    </w:p>
  </w:footnote>
  <w:footnote w:type="continuationSeparator" w:id="0">
    <w:p w14:paraId="26C0D535" w14:textId="77777777" w:rsidR="00CB250A" w:rsidRDefault="00CB2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3CD6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C4047D" wp14:editId="4FED275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3569724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22FC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29E5B5C" wp14:editId="7023CE48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7C238DC5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8F2"/>
    <w:rsid w:val="000457F6"/>
    <w:rsid w:val="0016683A"/>
    <w:rsid w:val="00347EC1"/>
    <w:rsid w:val="00371553"/>
    <w:rsid w:val="003D385B"/>
    <w:rsid w:val="0051196F"/>
    <w:rsid w:val="00671352"/>
    <w:rsid w:val="006B4BCF"/>
    <w:rsid w:val="00756B5A"/>
    <w:rsid w:val="007A7AE2"/>
    <w:rsid w:val="007B6842"/>
    <w:rsid w:val="008678F9"/>
    <w:rsid w:val="008F37D1"/>
    <w:rsid w:val="00952DCA"/>
    <w:rsid w:val="00995628"/>
    <w:rsid w:val="00A61DF0"/>
    <w:rsid w:val="00A72749"/>
    <w:rsid w:val="00C96DC2"/>
    <w:rsid w:val="00CB250A"/>
    <w:rsid w:val="00D138F2"/>
    <w:rsid w:val="00F013E0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7066"/>
  <w15:chartTrackingRefBased/>
  <w15:docId w15:val="{57798506-78AD-488C-860A-C08414BE7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oke%20Wieder\AppData\Roaming\Microsoft\Templates\Company%20memo.dotx" TargetMode="External"/></Relationship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Brooke Wieder</dc:creator>
  <cp:keywords/>
  <dc:description/>
  <cp:lastModifiedBy>Brooke Wieder</cp:lastModifiedBy>
  <cp:revision>2</cp:revision>
  <dcterms:created xsi:type="dcterms:W3CDTF">2021-11-18T03:01:00Z</dcterms:created>
  <dcterms:modified xsi:type="dcterms:W3CDTF">2021-11-18T03:01:00Z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